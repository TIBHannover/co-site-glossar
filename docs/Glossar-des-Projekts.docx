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w:t>
      </w:r>
      <w:r>
        <w:t xml:space="preserve"> </w:t>
      </w:r>
      <w:r>
        <w:t xml:space="preserve">des</w:t>
      </w:r>
      <w:r>
        <w:t xml:space="preserve"> </w:t>
      </w:r>
      <w:r>
        <w:t xml:space="preserve">Projekts</w:t>
      </w:r>
    </w:p>
    <w:p>
      <w:pPr>
        <w:pStyle w:val="Subtitle"/>
      </w:pPr>
      <w:r>
        <w:t xml:space="preserve">Co-Kreation</w:t>
      </w:r>
      <w:r>
        <w:t xml:space="preserve"> </w:t>
      </w:r>
      <w:r>
        <w:t xml:space="preserve">in</w:t>
      </w:r>
      <w:r>
        <w:t xml:space="preserve"> </w:t>
      </w:r>
      <w:r>
        <w:t xml:space="preserve">der</w:t>
      </w:r>
      <w:r>
        <w:t xml:space="preserve"> </w:t>
      </w:r>
      <w:r>
        <w:t xml:space="preserve">Region</w:t>
      </w:r>
      <w:r>
        <w:t xml:space="preserve"> </w:t>
      </w:r>
      <w:r>
        <w:t xml:space="preserve">–</w:t>
      </w:r>
      <w:r>
        <w:t xml:space="preserve"> </w:t>
      </w:r>
      <w:r>
        <w:t xml:space="preserve">Systemisch</w:t>
      </w:r>
      <w:r>
        <w:t xml:space="preserve"> </w:t>
      </w:r>
      <w:r>
        <w:t xml:space="preserve">und</w:t>
      </w:r>
      <w:r>
        <w:t xml:space="preserve"> </w:t>
      </w:r>
      <w:r>
        <w:t xml:space="preserve">innovativ</w:t>
      </w:r>
      <w:r>
        <w:t xml:space="preserve"> </w:t>
      </w:r>
      <w:r>
        <w:t xml:space="preserve">Transfer</w:t>
      </w:r>
      <w:r>
        <w:t xml:space="preserve"> </w:t>
      </w:r>
      <w:r>
        <w:t xml:space="preserve">entwickeln</w:t>
      </w:r>
      <w:r>
        <w:t xml:space="preserve"> </w:t>
      </w: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pPr>
        <w:pStyle w:val="BodyText"/>
      </w:pPr>
      <w:r>
        <w:rPr>
          <w:i/>
          <w:iCs/>
        </w:rPr>
        <w:t xml:space="preserve">XR</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i/>
          <w:iCs/>
        </w:rPr>
        <w:t xml:space="preserve">Projekt</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i/>
          <w:iCs/>
        </w:rPr>
        <w:t xml:space="preserve">Projekt</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i/>
          <w:iCs/>
        </w:rPr>
        <w:t xml:space="preserve">Projekt</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i/>
          <w:iCs/>
        </w:rPr>
        <w:t xml:space="preserve">Weiterbildung</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i/>
          <w:iCs/>
        </w:rPr>
        <w:t xml:space="preserve">Kommunikation</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pPr>
        <w:pStyle w:val="BodyText"/>
      </w:pPr>
      <w:r>
        <w:rPr>
          <w:i/>
          <w:iCs/>
        </w:rPr>
        <w:t xml:space="preserve">Risikomanagement</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i/>
          <w:iCs/>
        </w:rPr>
        <w:t xml:space="preserve">Gefahr</w:t>
      </w:r>
      <w:r>
        <w:rPr>
          <w:i/>
          <w:iCs/>
        </w:rPr>
        <w:t xml:space="preserve">,</w:t>
      </w:r>
      <w:r>
        <w:rPr>
          <w:i/>
          <w:iCs/>
        </w:rPr>
        <w:t xml:space="preserve"> </w:t>
      </w:r>
      <w:r>
        <w:rPr>
          <w:i/>
          <w:iCs/>
        </w:rPr>
        <w:t xml:space="preserve">KRITIS</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pPr>
        <w:pStyle w:val="BodyText"/>
      </w:pPr>
      <w:r>
        <w:rPr>
          <w:i/>
          <w:iCs/>
        </w:rPr>
        <w:t xml:space="preserve">XR</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i/>
          <w:iCs/>
        </w:rPr>
        <w:t xml:space="preserve">XR</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pPr>
        <w:pStyle w:val="BodyText"/>
      </w:pPr>
      <w:r>
        <w:rPr>
          <w:i/>
          <w:iCs/>
        </w:rPr>
        <w:t xml:space="preserve">XR</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i/>
          <w:iCs/>
        </w:rPr>
        <w:t xml:space="preserve">Wirkung</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pPr>
        <w:pStyle w:val="BodyText"/>
      </w:pPr>
      <w:r>
        <w:rPr>
          <w:i/>
          <w:iCs/>
        </w:rPr>
        <w:t xml:space="preserve">Wirkung</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pPr>
        <w:pStyle w:val="BodyText"/>
      </w:pPr>
      <w:r>
        <w:rPr>
          <w:i/>
          <w:iCs/>
        </w:rPr>
        <w:t xml:space="preserve">Wirkung</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i/>
          <w:iCs/>
        </w:rPr>
        <w:t xml:space="preserve">Weiterbildung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pPr>
        <w:pStyle w:val="BodyText"/>
      </w:pPr>
      <w:r>
        <w:rPr>
          <w:i/>
          <w:iCs/>
        </w:rPr>
        <w:t xml:space="preserve">Projekt</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i/>
          <w:iCs/>
        </w:rPr>
        <w:t xml:space="preserve">Weiterbildung</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i/>
          <w:iCs/>
        </w:rPr>
        <w:t xml:space="preserve">Risikomanagement</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i/>
          <w:iCs/>
        </w:rPr>
        <w:t xml:space="preserve">Transformation</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pPr>
        <w:pStyle w:val="BodyText"/>
      </w:pPr>
      <w:r>
        <w:rPr>
          <w:i/>
          <w:iCs/>
        </w:rPr>
        <w:t xml:space="preserve">KRITIS</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pPr>
        <w:pStyle w:val="BodyText"/>
      </w:pPr>
      <w:r>
        <w:rPr>
          <w:i/>
          <w:iCs/>
        </w:rPr>
        <w:t xml:space="preserve">GBI</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pPr>
        <w:pStyle w:val="BodyText"/>
      </w:pPr>
      <w:r>
        <w:rPr>
          <w:i/>
          <w:iCs/>
        </w:rPr>
        <w:t xml:space="preserve">GBI</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i/>
          <w:iCs/>
        </w:rPr>
        <w:t xml:space="preserve">Transformation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i/>
          <w:iCs/>
        </w:rPr>
        <w:t xml:space="preserve">Partizipation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pPr>
        <w:pStyle w:val="BodyText"/>
      </w:pPr>
      <w:r>
        <w:rPr>
          <w:i/>
          <w:iCs/>
        </w:rPr>
        <w:t xml:space="preserve">Partizipation</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i/>
          <w:iCs/>
        </w:rPr>
        <w:t xml:space="preserve">Partizipation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i/>
          <w:iCs/>
        </w:rPr>
        <w:t xml:space="preserve">Kommunikation</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i/>
          <w:iCs/>
        </w:rPr>
        <w:t xml:space="preserve">Partizipation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i/>
          <w:iCs/>
        </w:rPr>
        <w:t xml:space="preserve">Digitale Technologien</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i/>
          <w:iCs/>
        </w:rPr>
        <w:t xml:space="preserve">Projekt</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pPr>
        <w:pStyle w:val="BodyText"/>
      </w:pPr>
      <w:r>
        <w:rPr>
          <w:i/>
          <w:iCs/>
        </w:rPr>
        <w:t xml:space="preserve">Projekt</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i/>
          <w:iCs/>
        </w:rPr>
        <w:t xml:space="preserve">GBI</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i/>
          <w:iCs/>
        </w:rPr>
        <w:t xml:space="preserve">InfoTool</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i/>
          <w:iCs/>
        </w:rPr>
        <w:t xml:space="preserve">Daten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i/>
          <w:iCs/>
        </w:rPr>
        <w:t xml:space="preserve">Daten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i/>
          <w:iCs/>
        </w:rPr>
        <w:t xml:space="preserve">CoSite</w:t>
      </w:r>
      <w:r>
        <w:rPr>
          <w:i/>
          <w:iCs/>
        </w:rPr>
        <w:t xml:space="preserve">,</w:t>
      </w:r>
      <w:r>
        <w:rPr>
          <w:i/>
          <w:iCs/>
        </w:rPr>
        <w:t xml:space="preserve"> </w:t>
      </w:r>
      <w:r>
        <w:rPr>
          <w:i/>
          <w:iCs/>
        </w:rPr>
        <w:t xml:space="preserve">InfoTool</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i/>
          <w:iCs/>
        </w:rPr>
        <w:t xml:space="preserve">GBI</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pPr>
        <w:pStyle w:val="BodyText"/>
      </w:pPr>
      <w:r>
        <w:rPr>
          <w:i/>
          <w:iCs/>
        </w:rPr>
        <w:t xml:space="preserve">Kommunikation</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i/>
          <w:iCs/>
        </w:rPr>
        <w:t xml:space="preserve">Weiterbildung</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pPr>
        <w:pStyle w:val="BodyText"/>
      </w:pPr>
      <w:r>
        <w:rPr>
          <w:i/>
          <w:iCs/>
        </w:rPr>
        <w:t xml:space="preserve">Digitale Technologien</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pPr>
        <w:pStyle w:val="BodyText"/>
      </w:pPr>
      <w:r>
        <w:rPr>
          <w:i/>
          <w:iCs/>
        </w:rPr>
        <w:t xml:space="preserve">GBI</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i/>
          <w:iCs/>
        </w:rPr>
        <w:t xml:space="preserve">GBI</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i/>
          <w:iCs/>
        </w:rPr>
        <w:t xml:space="preserve">Projekt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pPr>
        <w:pStyle w:val="BodyText"/>
      </w:pPr>
      <w:r>
        <w:rPr>
          <w:i/>
          <w:iCs/>
        </w:rPr>
        <w:t xml:space="preserve">XR</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i/>
          <w:iCs/>
        </w:rPr>
        <w:t xml:space="preserve">Wirkung</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pPr>
        <w:pStyle w:val="BodyText"/>
      </w:pPr>
      <w:r>
        <w:rPr>
          <w:i/>
          <w:iCs/>
        </w:rPr>
        <w:t xml:space="preserve">Ökosystem</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i/>
          <w:iCs/>
        </w:rPr>
        <w:t xml:space="preserve">Projekt</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i/>
          <w:iCs/>
        </w:rPr>
        <w:t xml:space="preserve">Naturgefahr</w:t>
      </w:r>
      <w:r>
        <w:rPr>
          <w:i/>
          <w:iCs/>
        </w:rPr>
        <w:t xml:space="preserve">,</w:t>
      </w:r>
      <w:r>
        <w:rPr>
          <w:i/>
          <w:iCs/>
        </w:rPr>
        <w:t xml:space="preserve"> </w:t>
      </w:r>
      <w:r>
        <w:rPr>
          <w:i/>
          <w:iCs/>
        </w:rPr>
        <w:t xml:space="preserve">Risikomanagement</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i/>
          <w:iCs/>
        </w:rPr>
        <w:t xml:space="preserve">KRITIS</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pPr>
        <w:pStyle w:val="BodyText"/>
      </w:pPr>
      <w:r>
        <w:rPr>
          <w:i/>
          <w:iCs/>
        </w:rPr>
        <w:t xml:space="preserve">XR</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pPr>
        <w:pStyle w:val="BodyText"/>
      </w:pPr>
      <w:r>
        <w:rPr>
          <w:i/>
          <w:iCs/>
        </w:rPr>
        <w:t xml:space="preserve">Kommunikation</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pPr>
        <w:pStyle w:val="BodyText"/>
      </w:pPr>
      <w:r>
        <w:rPr>
          <w:i/>
          <w:iCs/>
        </w:rPr>
        <w:t xml:space="preserve">Naturgefahren</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i/>
          <w:iCs/>
        </w:rPr>
        <w:t xml:space="preserve">Digitale Technologien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pPr>
        <w:pStyle w:val="BodyText"/>
      </w:pPr>
      <w:r>
        <w:rPr>
          <w:i/>
          <w:iCs/>
        </w:rPr>
        <w:t xml:space="preserve">GBI</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i/>
          <w:iCs/>
        </w:rPr>
        <w:t xml:space="preserve">Daten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i/>
          <w:iCs/>
        </w:rPr>
        <w:t xml:space="preserve">Naturgefahren</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pPr>
        <w:pStyle w:val="BodyText"/>
      </w:pPr>
      <w:r>
        <w:rPr>
          <w:i/>
          <w:iCs/>
        </w:rPr>
        <w:t xml:space="preserve">Naturgefahren</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pPr>
        <w:pStyle w:val="BodyText"/>
      </w:pPr>
      <w:r>
        <w:rPr>
          <w:i/>
          <w:iCs/>
        </w:rPr>
        <w:t xml:space="preserve">Wirkung</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i/>
          <w:iCs/>
        </w:rPr>
        <w:t xml:space="preserve">Weiterbildung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i/>
          <w:iCs/>
        </w:rPr>
        <w:t xml:space="preserve">Daten</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i/>
          <w:iCs/>
        </w:rPr>
        <w:t xml:space="preserve">Weiterbildung</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i/>
          <w:iCs/>
        </w:rPr>
        <w:t xml:space="preserve">Digitale Technologien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i/>
          <w:iCs/>
        </w:rPr>
        <w:t xml:space="preserve">Digitale Technologien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i/>
          <w:iCs/>
        </w:rPr>
        <w:t xml:space="preserve">Naturgefahren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i/>
          <w:iCs/>
        </w:rPr>
        <w:t xml:space="preserve">Risikomanagement</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pPr>
        <w:pStyle w:val="BodyText"/>
      </w:pPr>
      <w:r>
        <w:rPr>
          <w:i/>
          <w:iCs/>
        </w:rPr>
        <w:t xml:space="preserve">Naturgefahren</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pPr>
        <w:pStyle w:val="BodyText"/>
      </w:pPr>
      <w:r>
        <w:rPr>
          <w:i/>
          <w:iCs/>
        </w:rPr>
        <w:t xml:space="preserve">Projekt</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i/>
          <w:iCs/>
        </w:rPr>
        <w:t xml:space="preserve">InfoTool</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i/>
          <w:iCs/>
        </w:rPr>
        <w:t xml:space="preserve">InfoTool</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i/>
          <w:iCs/>
        </w:rPr>
        <w:t xml:space="preserve">InfoTool</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i/>
          <w:iCs/>
        </w:rPr>
        <w:t xml:space="preserve">InfoTool</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pPr>
        <w:pStyle w:val="BodyText"/>
      </w:pPr>
      <w:r>
        <w:rPr>
          <w:i/>
          <w:iCs/>
        </w:rPr>
        <w:t xml:space="preserve">Informationssystem</w:t>
      </w:r>
      <w:r>
        <w:rPr>
          <w:i/>
          <w:iCs/>
        </w:rPr>
        <w:t xml:space="preserve">,</w:t>
      </w:r>
      <w:r>
        <w:rPr>
          <w:i/>
          <w:iCs/>
        </w:rPr>
        <w:t xml:space="preserve"> </w:t>
      </w:r>
      <w:r>
        <w:rPr>
          <w:i/>
          <w:iCs/>
        </w:rPr>
        <w:t xml:space="preserve">Daten</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i/>
          <w:iCs/>
        </w:rPr>
        <w:t xml:space="preserve">Informationssystem</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i/>
          <w:iCs/>
        </w:rPr>
        <w:t xml:space="preserve">Informationssystem</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i/>
          <w:iCs/>
        </w:rPr>
        <w:t xml:space="preserve">InfoTool</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i/>
          <w:iCs/>
        </w:rPr>
        <w:t xml:space="preserve">Informationssystem</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pPr>
        <w:pStyle w:val="BodyText"/>
      </w:pPr>
      <w:r>
        <w:rPr>
          <w:i/>
          <w:iCs/>
        </w:rPr>
        <w:t xml:space="preserve">Transformation</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pPr>
        <w:pStyle w:val="BodyText"/>
      </w:pPr>
      <w:r>
        <w:rPr>
          <w:i/>
          <w:iCs/>
        </w:rPr>
        <w:t xml:space="preserve">Projekt</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i/>
          <w:iCs/>
        </w:rPr>
        <w:t xml:space="preserve">Weiterbildung</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i/>
          <w:iCs/>
        </w:rPr>
        <w:t xml:space="preserve">GBI</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i/>
          <w:iCs/>
        </w:rPr>
        <w:t xml:space="preserve">Naturgefahren</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pPr>
        <w:pStyle w:val="BodyText"/>
      </w:pPr>
      <w:r>
        <w:rPr>
          <w:i/>
          <w:iCs/>
        </w:rPr>
        <w:t xml:space="preserve">GBI</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pPr>
        <w:pStyle w:val="BodyText"/>
      </w:pPr>
      <w:r>
        <w:rPr>
          <w:i/>
          <w:iCs/>
        </w:rPr>
        <w:t xml:space="preserve">Digitale Technologien</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i/>
          <w:iCs/>
        </w:rPr>
        <w:t xml:space="preserve">KRITIS</w:t>
      </w:r>
      <w:r>
        <w:rPr>
          <w:i/>
          <w:iCs/>
        </w:rPr>
        <w:t xml:space="preserve">,</w:t>
      </w:r>
      <w:r>
        <w:rPr>
          <w:i/>
          <w:iCs/>
        </w:rPr>
        <w:t xml:space="preserve"> </w:t>
      </w:r>
      <w:r>
        <w:rPr>
          <w:i/>
          <w:iCs/>
        </w:rPr>
        <w:t xml:space="preserve">Risikomanagment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i/>
          <w:iCs/>
        </w:rPr>
        <w:t xml:space="preserve">XR</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pPr>
        <w:pStyle w:val="BodyText"/>
      </w:pPr>
      <w:r>
        <w:rPr>
          <w:i/>
          <w:iCs/>
        </w:rPr>
        <w:t xml:space="preserve">Naturgefahren</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i/>
          <w:iCs/>
        </w:rPr>
        <w:t xml:space="preserve">XR</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i/>
          <w:iCs/>
        </w:rPr>
        <w:t xml:space="preserve">Wirkung</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i/>
          <w:iCs/>
        </w:rPr>
        <w:t xml:space="preserve">GIS</w:t>
      </w:r>
      <w:r>
        <w:rPr>
          <w:i/>
          <w:iCs/>
        </w:rPr>
        <w:t xml:space="preserve">,</w:t>
      </w:r>
      <w:r>
        <w:rPr>
          <w:i/>
          <w:iCs/>
        </w:rPr>
        <w:t xml:space="preserve"> </w:t>
      </w:r>
      <w:r>
        <w:rPr>
          <w:i/>
          <w:iCs/>
        </w:rPr>
        <w:t xml:space="preserve">GeoNode</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pPr>
        <w:pStyle w:val="BodyText"/>
      </w:pPr>
      <w:r>
        <w:rPr>
          <w:i/>
          <w:iCs/>
        </w:rPr>
        <w:t xml:space="preserve">GBI</w:t>
      </w:r>
      <w:r>
        <w:rPr>
          <w:i/>
          <w:iCs/>
        </w:rPr>
        <w:t xml:space="preserve">,</w:t>
      </w:r>
      <w:r>
        <w:rPr>
          <w:i/>
          <w:iCs/>
        </w:rPr>
        <w:t xml:space="preserve"> </w:t>
      </w:r>
      <w:r>
        <w:rPr>
          <w:i/>
          <w:iCs/>
        </w:rPr>
        <w:t xml:space="preserve">KRITIS</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i/>
          <w:iCs/>
        </w:rPr>
        <w:t xml:space="preserve">Wirkung</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i/>
          <w:iCs/>
        </w:rPr>
        <w:t xml:space="preserve">KRITIS</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i/>
          <w:iCs/>
        </w:rPr>
        <w:t xml:space="preserve">Kommunikation</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pPr>
        <w:pStyle w:val="BodyText"/>
      </w:pPr>
      <w:r>
        <w:rPr>
          <w:i/>
          <w:iCs/>
        </w:rPr>
        <w:t xml:space="preserve">Risikomanagement</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i/>
          <w:iCs/>
        </w:rPr>
        <w:t xml:space="preserve">KRITIS</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i/>
          <w:iCs/>
        </w:rPr>
        <w:t xml:space="preserve">Risikomanagement</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i/>
          <w:iCs/>
        </w:rPr>
        <w:t xml:space="preserve">Hitzeinsel</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i/>
          <w:iCs/>
        </w:rPr>
        <w:t xml:space="preserve">Klima</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i/>
          <w:iCs/>
        </w:rPr>
        <w:t xml:space="preserve">Kommunikation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i/>
          <w:iCs/>
        </w:rPr>
        <w:t xml:space="preserve">Klima</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i/>
          <w:iCs/>
        </w:rPr>
        <w:t xml:space="preserve">Klima</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pPr>
        <w:pStyle w:val="BodyText"/>
      </w:pPr>
      <w:r>
        <w:rPr>
          <w:i/>
          <w:iCs/>
        </w:rPr>
        <w:t xml:space="preserve">Klima</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i/>
          <w:iCs/>
        </w:rPr>
        <w:t xml:space="preserve">Transformation</w:t>
      </w:r>
      <w:r>
        <w:rPr>
          <w:i/>
          <w:iCs/>
        </w:rPr>
        <w:t xml:space="preserve">,</w:t>
      </w:r>
      <w:r>
        <w:rPr>
          <w:i/>
          <w:iCs/>
        </w:rPr>
        <w:t xml:space="preserve"> </w:t>
      </w:r>
      <w:r>
        <w:rPr>
          <w:i/>
          <w:iCs/>
        </w:rPr>
        <w:t xml:space="preserve">Klima</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i/>
          <w:iCs/>
        </w:rPr>
        <w:t xml:space="preserve">Partizipation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pPr>
        <w:pStyle w:val="BodyText"/>
      </w:pPr>
      <w:r>
        <w:rPr>
          <w:i/>
          <w:iCs/>
        </w:rPr>
        <w:t xml:space="preserve">Kommunikation</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pPr>
        <w:pStyle w:val="BodyText"/>
      </w:pPr>
      <w:r>
        <w:rPr>
          <w:i/>
          <w:iCs/>
        </w:rPr>
        <w:t xml:space="preserve">Risikomanagement</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Risikomanagment</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pPr>
        <w:pStyle w:val="BodyText"/>
      </w:pPr>
      <w:r>
        <w:rPr>
          <w:i/>
          <w:iCs/>
        </w:rPr>
        <w:t xml:space="preserve">KRITIS</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pPr>
        <w:pStyle w:val="BodyText"/>
      </w:pPr>
      <w:r>
        <w:rPr>
          <w:i/>
          <w:iCs/>
        </w:rPr>
        <w:t xml:space="preserve">KRITIS</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pPr>
        <w:pStyle w:val="BodyText"/>
      </w:pPr>
      <w:r>
        <w:rPr>
          <w:i/>
          <w:iCs/>
        </w:rPr>
        <w:t xml:space="preserve">KRITIS</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i/>
          <w:iCs/>
        </w:rPr>
        <w:t xml:space="preserve">GBI</w:t>
      </w:r>
      <w:r>
        <w:rPr>
          <w:i/>
          <w:iCs/>
        </w:rPr>
        <w:t xml:space="preserve">,</w:t>
      </w:r>
      <w:r>
        <w:rPr>
          <w:i/>
          <w:iCs/>
        </w:rPr>
        <w:t xml:space="preserve"> </w:t>
      </w:r>
      <w:r>
        <w:rPr>
          <w:i/>
          <w:iCs/>
        </w:rPr>
        <w:t xml:space="preserve">Daten</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i/>
          <w:iCs/>
        </w:rPr>
        <w:t xml:space="preserve">Weiterbildung</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i/>
          <w:iCs/>
        </w:rPr>
        <w:t xml:space="preserve">Kommunikation</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i/>
          <w:iCs/>
        </w:rPr>
        <w:t xml:space="preserve">Transformation</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i/>
          <w:iCs/>
        </w:rPr>
        <w:t xml:space="preserve">Kommunikation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i/>
          <w:iCs/>
        </w:rPr>
        <w:t xml:space="preserve">Daten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i/>
          <w:iCs/>
        </w:rPr>
        <w:t xml:space="preserve">Kommunikation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i/>
          <w:iCs/>
        </w:rPr>
        <w:t xml:space="preserve">XR</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i/>
          <w:iCs/>
        </w:rPr>
        <w:t xml:space="preserve">Projekt</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pPr>
        <w:pStyle w:val="BodyText"/>
      </w:pPr>
      <w:r>
        <w:rPr>
          <w:i/>
          <w:iCs/>
        </w:rPr>
        <w:t xml:space="preserve">Wirkung</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i/>
          <w:iCs/>
        </w:rPr>
        <w:t xml:space="preserve">Transformation</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i/>
          <w:iCs/>
        </w:rPr>
        <w:t xml:space="preserve">Transformation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i/>
          <w:iCs/>
        </w:rPr>
        <w:t xml:space="preserve">Transformation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i/>
          <w:iCs/>
        </w:rPr>
        <w:t xml:space="preserve">GBI</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pPr>
        <w:pStyle w:val="BodyText"/>
      </w:pPr>
      <w:r>
        <w:rPr>
          <w:i/>
          <w:iCs/>
        </w:rPr>
        <w:t xml:space="preserve">GBI</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i/>
          <w:iCs/>
        </w:rPr>
        <w:t xml:space="preserve">Gefahr</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pPr>
        <w:pStyle w:val="BodyText"/>
      </w:pPr>
      <w:r>
        <w:rPr>
          <w:i/>
          <w:iCs/>
        </w:rPr>
        <w:t xml:space="preserve">Projekt</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i/>
          <w:iCs/>
        </w:rPr>
        <w:t xml:space="preserve">Ökosystem</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i/>
          <w:iCs/>
        </w:rPr>
        <w:t xml:space="preserve">Ökosystem</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i/>
          <w:iCs/>
        </w:rPr>
        <w:t xml:space="preserve">Wissensmanagement</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i/>
          <w:iCs/>
        </w:rPr>
        <w:t xml:space="preserve">Wirkung</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i/>
          <w:iCs/>
        </w:rPr>
        <w:t xml:space="preserve">Wirkung</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i/>
          <w:iCs/>
        </w:rPr>
        <w:t xml:space="preserve">Partizipation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i/>
          <w:iCs/>
        </w:rPr>
        <w:t xml:space="preserve">Kommunikation</w:t>
      </w:r>
      <w:r>
        <w:rPr>
          <w:i/>
          <w:iCs/>
        </w:rPr>
        <w:t xml:space="preserve">,</w:t>
      </w:r>
      <w:r>
        <w:rPr>
          <w:i/>
          <w:iCs/>
        </w:rPr>
        <w:t xml:space="preserve"> </w:t>
      </w:r>
      <w:r>
        <w:rPr>
          <w:i/>
          <w:iCs/>
        </w:rPr>
        <w:t xml:space="preserve">Partizipation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pPr>
        <w:pStyle w:val="BodyText"/>
      </w:pPr>
      <w:r>
        <w:rPr>
          <w:i/>
          <w:iCs/>
        </w:rPr>
        <w:t xml:space="preserve">Projekt</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i/>
          <w:iCs/>
        </w:rPr>
        <w:t xml:space="preserve">GBI</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i/>
          <w:iCs/>
        </w:rPr>
        <w:t xml:space="preserve">Naturgefahren</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pPr>
        <w:pStyle w:val="BodyText"/>
      </w:pPr>
      <w:r>
        <w:rPr>
          <w:i/>
          <w:iCs/>
        </w:rPr>
        <w:t xml:space="preserve">GBI</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pPr>
        <w:pStyle w:val="BodyText"/>
      </w:pPr>
      <w:r>
        <w:rPr>
          <w:i/>
          <w:iCs/>
        </w:rPr>
        <w:t xml:space="preserve">Projekt</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pPr>
        <w:pStyle w:val="BodyText"/>
      </w:pPr>
      <w:r>
        <w:rPr>
          <w:i/>
          <w:iCs/>
        </w:rPr>
        <w:t xml:space="preserve">Risikomanagement</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pPr>
        <w:pStyle w:val="BodyText"/>
      </w:pPr>
      <w:r>
        <w:rPr>
          <w:i/>
          <w:iCs/>
        </w:rPr>
        <w:t xml:space="preserve">Kommunikation</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pPr>
        <w:pStyle w:val="BodyText"/>
      </w:pPr>
      <w:r>
        <w:rPr>
          <w:i/>
          <w:iCs/>
        </w:rPr>
        <w:t xml:space="preserve">Kommunikation</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pPr>
        <w:pStyle w:val="BodyText"/>
      </w:pPr>
      <w:r>
        <w:rPr>
          <w:i/>
          <w:iCs/>
        </w:rPr>
        <w:t xml:space="preserve">Wirkung</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i/>
          <w:iCs/>
        </w:rPr>
        <w:t xml:space="preserve">Partizipation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i/>
          <w:iCs/>
        </w:rPr>
        <w:t xml:space="preserve">Weiterbildung</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i/>
          <w:iCs/>
        </w:rPr>
        <w:t xml:space="preserve">Weiterbildung</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i/>
          <w:iCs/>
        </w:rPr>
        <w:t xml:space="preserve">Daten</w:t>
      </w:r>
      <w:r>
        <w:rPr>
          <w:i/>
          <w:iCs/>
        </w:rPr>
        <w:t xml:space="preserve">,</w:t>
      </w:r>
      <w:r>
        <w:rPr>
          <w:i/>
          <w:iCs/>
        </w:rPr>
        <w:t xml:space="preserve"> </w:t>
      </w:r>
      <w:r>
        <w:rPr>
          <w:i/>
          <w:iCs/>
        </w:rPr>
        <w:t xml:space="preserve">Informationssystem</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pPr>
        <w:pStyle w:val="BodyText"/>
      </w:pPr>
      <w:r>
        <w:rPr>
          <w:i/>
          <w:iCs/>
        </w:rPr>
        <w:t xml:space="preserve">Projekt</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pPr>
        <w:pStyle w:val="BodyText"/>
      </w:pPr>
      <w:r>
        <w:rPr>
          <w:i/>
          <w:iCs/>
        </w:rPr>
        <w:t xml:space="preserve">Projekt</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i/>
          <w:iCs/>
        </w:rPr>
        <w:t xml:space="preserve">GBI</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i/>
          <w:iCs/>
        </w:rPr>
        <w:t xml:space="preserve">GBI</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pPr>
        <w:pStyle w:val="BodyText"/>
      </w:pPr>
      <w:r>
        <w:rPr>
          <w:i/>
          <w:iCs/>
        </w:rPr>
        <w:t xml:space="preserve">GBI</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i/>
          <w:iCs/>
        </w:rPr>
        <w:t xml:space="preserve">Ökosystem</w:t>
      </w:r>
      <w:r>
        <w:rPr>
          <w:i/>
          <w:iCs/>
        </w:rPr>
        <w:t xml:space="preserve">,</w:t>
      </w:r>
      <w:r>
        <w:rPr>
          <w:i/>
          <w:iCs/>
        </w:rPr>
        <w:t xml:space="preserve"> </w:t>
      </w:r>
      <w:r>
        <w:rPr>
          <w:i/>
          <w:iCs/>
        </w:rPr>
        <w:t xml:space="preserve">Risikomanagement</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i/>
          <w:iCs/>
        </w:rPr>
        <w:t xml:space="preserve">Kommunikation</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i/>
          <w:iCs/>
        </w:rPr>
        <w:t xml:space="preserve">GBI</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pPr>
        <w:pStyle w:val="BodyText"/>
      </w:pPr>
      <w:r>
        <w:rPr>
          <w:i/>
          <w:iCs/>
        </w:rPr>
        <w:t xml:space="preserve">Ökosystem</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i/>
          <w:iCs/>
        </w:rPr>
        <w:t xml:space="preserve">Risikomanagement</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i/>
          <w:iCs/>
        </w:rPr>
        <w:t xml:space="preserve">Risikomanagement</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i/>
          <w:iCs/>
        </w:rPr>
        <w:t xml:space="preserve">urbaner Retentionsraum</w:t>
      </w:r>
      <w:r>
        <w:rPr>
          <w:i/>
          <w:iCs/>
        </w:rPr>
        <w:t xml:space="preserve">,</w:t>
      </w:r>
      <w:r>
        <w:rPr>
          <w:i/>
          <w:iCs/>
        </w:rPr>
        <w:t xml:space="preserve"> </w:t>
      </w:r>
      <w:r>
        <w:rPr>
          <w:i/>
          <w:iCs/>
        </w:rPr>
        <w:t xml:space="preserve">GBI</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pPr>
        <w:pStyle w:val="BodyText"/>
      </w:pPr>
      <w:r>
        <w:rPr>
          <w:i/>
          <w:iCs/>
        </w:rPr>
        <w:t xml:space="preserve">Risikomanagement</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i/>
          <w:iCs/>
        </w:rPr>
        <w:t xml:space="preserve">Risikomanagement</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i/>
          <w:iCs/>
        </w:rPr>
        <w:t xml:space="preserve">GBI</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i/>
          <w:iCs/>
        </w:rPr>
        <w:t xml:space="preserve">KRITIS</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i/>
          <w:iCs/>
        </w:rPr>
        <w:t xml:space="preserve">XR</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i/>
          <w:iCs/>
        </w:rPr>
        <w:t xml:space="preserve">XR</w:t>
      </w:r>
      <w:r>
        <w:rPr>
          <w:i/>
          <w:iCs/>
        </w:rPr>
        <w:t xml:space="preserve">,</w:t>
      </w:r>
      <w:r>
        <w:rPr>
          <w:i/>
          <w:iCs/>
        </w:rPr>
        <w:t xml:space="preserve"> </w:t>
      </w:r>
      <w:r>
        <w:rPr>
          <w:i/>
          <w:iCs/>
        </w:rPr>
        <w:t xml:space="preserve">Digitale Technologien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pPr>
        <w:pStyle w:val="BodyText"/>
      </w:pPr>
      <w:r>
        <w:rPr>
          <w:i/>
          <w:iCs/>
        </w:rPr>
        <w:t xml:space="preserve">Projekt</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pPr>
        <w:pStyle w:val="BodyText"/>
      </w:pPr>
      <w:r>
        <w:rPr>
          <w:i/>
          <w:iCs/>
        </w:rPr>
        <w:t xml:space="preserve">Projekt</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i/>
          <w:iCs/>
        </w:rPr>
        <w:t xml:space="preserve">Naturgefahren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pPr>
        <w:pStyle w:val="BodyText"/>
      </w:pPr>
      <w:r>
        <w:rPr>
          <w:i/>
          <w:iCs/>
        </w:rPr>
        <w:t xml:space="preserve">Naturgefahren</w:t>
      </w:r>
      <w:r>
        <w:rPr>
          <w:i/>
          <w:iCs/>
        </w:rPr>
        <w:t xml:space="preserve">,</w:t>
      </w:r>
      <w:r>
        <w:rPr>
          <w:i/>
          <w:iCs/>
        </w:rPr>
        <w:t xml:space="preserve"> </w:t>
      </w:r>
      <w:r>
        <w:rPr>
          <w:i/>
          <w:iCs/>
        </w:rPr>
        <w:t xml:space="preserve">Risikomanagement</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pPr>
        <w:pStyle w:val="BodyText"/>
      </w:pPr>
      <w:r>
        <w:rPr>
          <w:i/>
          <w:iCs/>
        </w:rPr>
        <w:t xml:space="preserve">Naturgefahr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i/>
          <w:iCs/>
        </w:rPr>
        <w:t xml:space="preserve">Risikomanagement</w:t>
      </w:r>
      <w:r>
        <w:rPr>
          <w:i/>
          <w:iCs/>
        </w:rPr>
        <w:t xml:space="preserve">,</w:t>
      </w:r>
      <w:r>
        <w:rPr>
          <w:i/>
          <w:iCs/>
        </w:rPr>
        <w:t xml:space="preserve"> </w:t>
      </w:r>
      <w:r>
        <w:rPr>
          <w:i/>
          <w:iCs/>
        </w:rPr>
        <w:t xml:space="preserve">Naturgefahren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i/>
          <w:iCs/>
        </w:rPr>
        <w:t xml:space="preserve">GBI</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i/>
          <w:iCs/>
        </w:rPr>
        <w:t xml:space="preserve">Naturgefahren</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i/>
          <w:iCs/>
        </w:rPr>
        <w:t xml:space="preserve">Wirkung</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pPr>
        <w:pStyle w:val="BodyText"/>
      </w:pPr>
      <w:r>
        <w:rPr>
          <w:i/>
          <w:iCs/>
        </w:rPr>
        <w:t xml:space="preserve">Transformation</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i/>
          <w:iCs/>
        </w:rPr>
        <w:t xml:space="preserve">GBI</w:t>
      </w:r>
      <w:r>
        <w:rPr>
          <w:i/>
          <w:iCs/>
        </w:rPr>
        <w:t xml:space="preserve">,</w:t>
      </w:r>
      <w:r>
        <w:rPr>
          <w:i/>
          <w:iCs/>
        </w:rPr>
        <w:t xml:space="preserve"> </w:t>
      </w:r>
      <w:r>
        <w:rPr>
          <w:i/>
          <w:iCs/>
        </w:rPr>
        <w:t xml:space="preserve">KRITIS</w:t>
      </w:r>
      <w:r>
        <w:rPr>
          <w:i/>
          <w:iCs/>
        </w:rPr>
        <w:t xml:space="preserve">,</w:t>
      </w:r>
      <w:r>
        <w:rPr>
          <w:i/>
          <w:iCs/>
        </w:rPr>
        <w:t xml:space="preserve"> </w:t>
      </w:r>
      <w:r>
        <w:rPr>
          <w:i/>
          <w:iCs/>
        </w:rPr>
        <w:t xml:space="preserve">Projekt</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pPr>
        <w:pStyle w:val="BodyText"/>
      </w:pPr>
      <w:r>
        <w:rPr>
          <w:i/>
          <w:iCs/>
        </w:rPr>
        <w:t xml:space="preserve">Wissensmanagement</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i/>
          <w:iCs/>
        </w:rPr>
        <w:t xml:space="preserve">GBI</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i/>
          <w:iCs/>
        </w:rPr>
        <w:t xml:space="preserve">Naturgefahren</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i/>
          <w:iCs/>
        </w:rPr>
        <w:t xml:space="preserve">Naturgefahren</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i/>
          <w:iCs/>
        </w:rPr>
        <w:t xml:space="preserve">Projekt</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pPr>
        <w:pStyle w:val="BodyText"/>
      </w:pPr>
      <w:r>
        <w:rPr>
          <w:i/>
          <w:iCs/>
        </w:rPr>
        <w:t xml:space="preserve">Wissensmanagement</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i/>
          <w:iCs/>
        </w:rPr>
        <w:t xml:space="preserve">Projekt</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pPr>
        <w:pStyle w:val="BodyText"/>
      </w:pPr>
      <w:r>
        <w:rPr>
          <w:i/>
          <w:iCs/>
        </w:rPr>
        <w:t xml:space="preserve">Wissensmanagement</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pPr>
        <w:pStyle w:val="BodyText"/>
      </w:pPr>
      <w:r>
        <w:rPr>
          <w:i/>
          <w:iCs/>
        </w:rPr>
        <w:t xml:space="preserve">Wissensmanagement</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i/>
          <w:iCs/>
        </w:rPr>
        <w:t xml:space="preserve">Transformation</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i/>
          <w:iCs/>
        </w:rPr>
        <w:t xml:space="preserve">Weiterbildung</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i/>
          <w:iCs/>
        </w:rPr>
        <w:t xml:space="preserve">Projekt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pPr>
        <w:pStyle w:val="BodyText"/>
      </w:pPr>
      <w:r>
        <w:rPr>
          <w:i/>
          <w:iCs/>
        </w:rPr>
        <w:t xml:space="preserve">Wissensmanagement</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i/>
          <w:iCs/>
        </w:rPr>
        <w:t xml:space="preserve">Transformation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i/>
          <w:iCs/>
        </w:rPr>
        <w:t xml:space="preserve">Weiterbildung</w:t>
      </w:r>
      <w:r>
        <w:rPr>
          <w:i/>
          <w:iCs/>
        </w:rPr>
        <w:t xml:space="preserve">,</w:t>
      </w:r>
      <w:r>
        <w:rPr>
          <w:i/>
          <w:iCs/>
        </w:rPr>
        <w:t xml:space="preserve"> </w:t>
      </w:r>
      <w:r>
        <w:rPr>
          <w:i/>
          <w:iCs/>
        </w:rPr>
        <w:t xml:space="preserve">Transformation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i/>
          <w:iCs/>
        </w:rPr>
        <w:t xml:space="preserve">Naturgefahren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i/>
          <w:iCs/>
        </w:rPr>
        <w:t xml:space="preserve">Transformation</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rPr>
          <w:b/>
          <w:bCs/>
        </w:rPr>
        <w:t xml:space="preserve">(Multifunktionale Retentionsflächen)</w:t>
      </w:r>
    </w:p>
    <w:p>
      <w:pPr>
        <w:pStyle w:val="BodyText"/>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i/>
          <w:iCs/>
        </w:rPr>
        <w:t xml:space="preserve">GBI</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pPr>
        <w:pStyle w:val="BodyText"/>
      </w:pPr>
      <w:r>
        <w:rPr>
          <w:i/>
          <w:iCs/>
        </w:rPr>
        <w:t xml:space="preserve">Digitale Technologien</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pPr>
        <w:pStyle w:val="BodyText"/>
      </w:pPr>
      <w:r>
        <w:rPr>
          <w:i/>
          <w:iCs/>
        </w:rPr>
        <w:t xml:space="preserve">Risikomanagement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pPr>
        <w:pStyle w:val="BodyText"/>
      </w:pPr>
      <w:r>
        <w:rPr>
          <w:i/>
          <w:iCs/>
        </w:rPr>
        <w:t xml:space="preserve">XR</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pPr>
        <w:pStyle w:val="BodyText"/>
      </w:pPr>
      <w:r>
        <w:rPr>
          <w:i/>
          <w:iCs/>
        </w:rPr>
        <w:t xml:space="preserve">XR</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pPr>
        <w:pStyle w:val="BodyText"/>
      </w:pPr>
      <w:r>
        <w:rPr>
          <w:i/>
          <w:iCs/>
        </w:rPr>
        <w:t xml:space="preserve">Transformation</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i/>
          <w:iCs/>
        </w:rPr>
        <w:t xml:space="preserve">XR</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i/>
          <w:iCs/>
        </w:rPr>
        <w:t xml:space="preserve">XR</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pPr>
        <w:pStyle w:val="BodyText"/>
      </w:pPr>
      <w:r>
        <w:rPr>
          <w:i/>
          <w:iCs/>
        </w:rPr>
        <w:t xml:space="preserve">Projekt</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pPr>
        <w:pStyle w:val="BodyText"/>
      </w:pPr>
      <w:r>
        <w:rPr>
          <w:i/>
          <w:iCs/>
        </w:rPr>
        <w:t xml:space="preserve">Risikomanagement</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i/>
          <w:iCs/>
        </w:rPr>
        <w:t xml:space="preserve">Risikomanagement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pPr>
        <w:pStyle w:val="BodyText"/>
      </w:pPr>
      <w:r>
        <w:rPr>
          <w:i/>
          <w:iCs/>
        </w:rPr>
        <w:t xml:space="preserve">GBI</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pPr>
        <w:pStyle w:val="BodyText"/>
      </w:pPr>
      <w:r>
        <w:rPr>
          <w:i/>
          <w:iCs/>
        </w:rPr>
        <w:t xml:space="preserve">GIS</w:t>
      </w:r>
      <w:r>
        <w:rPr>
          <w:i/>
          <w:iCs/>
        </w:rPr>
        <w:t xml:space="preserve">,</w:t>
      </w:r>
      <w:r>
        <w:rPr>
          <w:i/>
          <w:iCs/>
        </w:rPr>
        <w:t xml:space="preserve"> </w:t>
      </w:r>
      <w:r>
        <w:rPr>
          <w:i/>
          <w:iCs/>
        </w:rPr>
        <w:t xml:space="preserve">InfoTool</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pPr>
        <w:pStyle w:val="BodyText"/>
      </w:pPr>
      <w:r>
        <w:rPr>
          <w:i/>
          <w:iCs/>
        </w:rPr>
        <w:t xml:space="preserve">InfoTool</w:t>
      </w:r>
      <w:r>
        <w:rPr>
          <w:i/>
          <w:iCs/>
        </w:rPr>
        <w:t xml:space="preserve">,</w:t>
      </w:r>
      <w:r>
        <w:rPr>
          <w:i/>
          <w:iCs/>
        </w:rPr>
        <w:t xml:space="preserve"> </w:t>
      </w:r>
      <w:r>
        <w:rPr>
          <w:i/>
          <w:iCs/>
        </w:rPr>
        <w:t xml:space="preserve">GIS</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i/>
          <w:iCs/>
        </w:rPr>
        <w:t xml:space="preserve">Weiterbildung</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i/>
          <w:iCs/>
        </w:rPr>
        <w:t xml:space="preserve">Wirkung</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i/>
          <w:iCs/>
        </w:rPr>
        <w:t xml:space="preserve">Wirkung</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i/>
          <w:iCs/>
        </w:rPr>
        <w:t xml:space="preserve">Wirkung</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i/>
          <w:iCs/>
        </w:rPr>
        <w:t xml:space="preserve">Wirkung</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i/>
          <w:iCs/>
        </w:rPr>
        <w:t xml:space="preserve">Weiterbildung</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i/>
          <w:iCs/>
        </w:rPr>
        <w:t xml:space="preserve">Kommunikation</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i/>
          <w:iCs/>
        </w:rPr>
        <w:t xml:space="preserve">Wissensmanagement</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i/>
          <w:iCs/>
        </w:rPr>
        <w:t xml:space="preserve">Wissensmanagement</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i/>
          <w:iCs/>
        </w:rPr>
        <w:t xml:space="preserve">Partizipation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i/>
          <w:iCs/>
        </w:rPr>
        <w:t xml:space="preserve">Daten</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pPr>
        <w:pStyle w:val="BodyText"/>
      </w:pPr>
      <w:r>
        <w:rPr>
          <w:i/>
          <w:iCs/>
        </w:rPr>
        <w:t xml:space="preserve">Daten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pPr>
        <w:pStyle w:val="BodyText"/>
      </w:pPr>
      <w:r>
        <w:rPr>
          <w:i/>
          <w:iCs/>
        </w:rPr>
        <w:t xml:space="preserve">Projekt</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i/>
          <w:iCs/>
        </w:rPr>
        <w:t xml:space="preserve">Wissensmanagement</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pPr>
        <w:pStyle w:val="BodyText"/>
      </w:pPr>
      <w:r>
        <w:rPr>
          <w:i/>
          <w:iCs/>
        </w:rPr>
        <w:t xml:space="preserve">Risikomanagment</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p>
      <w:r>
        <w:pict>
          <v:rect style="width:0;height:1.5pt" o:hralign="center" o:hrstd="t" o:hr="t"/>
        </w:pic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p>
      <w:r>
        <w:pict>
          <v:rect style="width:0;height:1.5pt" o:hralign="center" o:hrstd="t" o:hr="t"/>
        </w:pic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p>
      <w:r>
        <w:pict>
          <v:rect style="width:0;height:1.5pt" o:hralign="center" o:hrstd="t" o:hr="t"/>
        </w:pic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p>
      <w:r>
        <w:pict>
          <v:rect style="width:0;height:1.5pt" o:hralign="center" o:hrstd="t" o:hr="t"/>
        </w:pic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p>
      <w:r>
        <w:pict>
          <v:rect style="width:0;height:1.5pt" o:hralign="center" o:hrstd="t" o:hr="t"/>
        </w:pic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p>
      <w:r>
        <w:pict>
          <v:rect style="width:0;height:1.5pt" o:hralign="center" o:hrstd="t" o:hr="t"/>
        </w:pict>
      </w:r>
    </w:p>
    <w:bookmarkEnd w:id="272"/>
    <w:bookmarkStart w:id="273" w:name="hitzeinsel"/>
    <w:p>
      <w:pPr>
        <w:pStyle w:val="berschrift3"/>
      </w:pPr>
      <w:r>
        <w:t xml:space="preserve">Hitzeinsel</w:t>
      </w:r>
    </w:p>
    <w:p>
      <w:pPr>
        <w:pStyle w:val="FirstParagraph"/>
      </w:pPr>
      <w:r>
        <w:t xml:space="preserve">Klima</w:t>
      </w:r>
    </w:p>
    <w:p>
      <w:r>
        <w:pict>
          <v:rect style="width:0;height:1.5pt" o:hralign="center" o:hrstd="t" o:hr="t"/>
        </w:pic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p>
      <w:r>
        <w:pict>
          <v:rect style="width:0;height:1.5pt" o:hralign="center" o:hrstd="t" o:hr="t"/>
        </w:pic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p>
      <w:r>
        <w:pict>
          <v:rect style="width:0;height:1.5pt" o:hralign="center" o:hrstd="t" o:hr="t"/>
        </w:pic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p>
      <w:r>
        <w:pict>
          <v:rect style="width:0;height:1.5pt" o:hralign="center" o:hrstd="t" o:hr="t"/>
        </w:pic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p>
      <w:r>
        <w:pict>
          <v:rect style="width:0;height:1.5pt" o:hralign="center" o:hrstd="t" o:hr="t"/>
        </w:pic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p>
      <w:r>
        <w:pict>
          <v:rect style="width:0;height:1.5pt" o:hralign="center" o:hrstd="t" o:hr="t"/>
        </w:pic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p>
      <w:r>
        <w:pict>
          <v:rect style="width:0;height:1.5pt" o:hralign="center" o:hrstd="t" o:hr="t"/>
        </w:pic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p>
      <w:r>
        <w:pict>
          <v:rect style="width:0;height:1.5pt" o:hralign="center" o:hrstd="t" o:hr="t"/>
        </w:pic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p>
      <w:r>
        <w:pict>
          <v:rect style="width:0;height:1.5pt" o:hralign="center" o:hrstd="t" o:hr="t"/>
        </w:pic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p>
      <w:r>
        <w:pict>
          <v:rect style="width:0;height:1.5pt" o:hralign="center" o:hrstd="t" o:hr="t"/>
        </w:pic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p>
      <w:r>
        <w:pict>
          <v:rect style="width:0;height:1.5pt" o:hralign="center" o:hrstd="t" o:hr="t"/>
        </w:pic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p>
      <w:r>
        <w:pict>
          <v:rect style="width:0;height:1.5pt" o:hralign="center" o:hrstd="t" o:hr="t"/>
        </w:pic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p>
      <w:r>
        <w:pict>
          <v:rect style="width:0;height:1.5pt" o:hralign="center" o:hrstd="t" o:hr="t"/>
        </w:pic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p>
      <w:r>
        <w:pict>
          <v:rect style="width:0;height:1.5pt" o:hralign="center" o:hrstd="t" o:hr="t"/>
        </w:pict>
      </w:r>
    </w:p>
    <w:bookmarkEnd w:id="286"/>
    <w:bookmarkStart w:id="287" w:name="urbaner-retentionsraum"/>
    <w:p>
      <w:pPr>
        <w:pStyle w:val="berschrift3"/>
      </w:pPr>
      <w:r>
        <w:t xml:space="preserve">urbaner Retentionsraum</w:t>
      </w:r>
    </w:p>
    <w:p>
      <w:pPr>
        <w:pStyle w:val="FirstParagraph"/>
      </w:pPr>
      <w:r>
        <w:t xml:space="preserve">Rückhaltevolumen</w:t>
      </w:r>
    </w:p>
    <w:p>
      <w:r>
        <w:pict>
          <v:rect style="width:0;height:1.5pt" o:hralign="center" o:hrstd="t" o:hr="t"/>
        </w:pic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p>
      <w:r>
        <w:pict>
          <v:rect style="width:0;height:1.5pt" o:hralign="center" o:hrstd="t" o:hr="t"/>
        </w:pic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p>
      <w:r>
        <w:pict>
          <v:rect style="width:0;height:1.5pt" o:hralign="center" o:hrstd="t" o:hr="t"/>
        </w:pic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p>
      <w:r>
        <w:pict>
          <v:rect style="width:0;height:1.5pt" o:hralign="center" o:hrstd="t" o:hr="t"/>
        </w:pic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p>
      <w:r>
        <w:pict>
          <v:rect style="width:0;height:1.5pt" o:hralign="center" o:hrstd="t" o:hr="t"/>
        </w:pic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dc:title>
  <dc:creator/>
  <cp:keywords/>
  <dcterms:created xsi:type="dcterms:W3CDTF">2024-11-26T09:10:57Z</dcterms:created>
  <dcterms:modified xsi:type="dcterms:W3CDTF">2024-11-26T09:10:57Z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Co-Kreation in der Region – Systemisch und innovativ Transfer entwickeln (Co-Site)</vt:lpwstr>
  </property>
  <property fmtid="{D5CDD505-2E9C-101B-9397-08002B2CF9AE}" pid="14" name="template-partials">
    <vt:lpwstr/>
  </property>
  <property fmtid="{D5CDD505-2E9C-101B-9397-08002B2CF9AE}" pid="15" name="toc-title">
    <vt:lpwstr>Table of contents</vt:lpwstr>
  </property>
</Properties>
</file>